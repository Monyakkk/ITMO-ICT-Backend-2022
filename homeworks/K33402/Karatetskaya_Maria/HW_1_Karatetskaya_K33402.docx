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EC06" w14:textId="77777777" w:rsidR="006E1392" w:rsidRPr="004E5D2D" w:rsidRDefault="006E1392" w:rsidP="006E1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DE1902B" wp14:editId="21648A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3860" cy="1195705"/>
            <wp:effectExtent l="0" t="0" r="0" b="0"/>
            <wp:wrapTopAndBottom/>
            <wp:docPr id="2" name="Рисунок 0" descr="itmo_small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mo_small_white_ru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D2D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826694A" w14:textId="77777777" w:rsidR="006E1392" w:rsidRPr="00707AAF" w:rsidRDefault="006E1392" w:rsidP="006E1392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5D2D">
        <w:rPr>
          <w:rFonts w:ascii="Times New Roman" w:hAnsi="Times New Roman" w:cs="Times New Roman"/>
          <w:sz w:val="28"/>
          <w:szCs w:val="28"/>
        </w:rPr>
        <w:t>нфокоммуникационных технологий</w:t>
      </w:r>
    </w:p>
    <w:p w14:paraId="64A1FDD1" w14:textId="77777777" w:rsidR="006E1392" w:rsidRPr="00D736DF" w:rsidRDefault="006E1392" w:rsidP="006E1392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35933523" w14:textId="3894DEEA" w:rsidR="006E1392" w:rsidRPr="00D736DF" w:rsidRDefault="0045523D" w:rsidP="006E1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</w:t>
      </w:r>
      <w:r w:rsidR="006E1392" w:rsidRPr="00D736DF">
        <w:rPr>
          <w:rFonts w:ascii="Times New Roman" w:hAnsi="Times New Roman" w:cs="Times New Roman"/>
          <w:b/>
          <w:sz w:val="40"/>
          <w:szCs w:val="40"/>
        </w:rPr>
        <w:t xml:space="preserve">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BB260C2723C74518AFABF743BA0625A5"/>
          </w:placeholder>
        </w:sdtPr>
        <w:sdtEndPr/>
        <w:sdtContent>
          <w:r w:rsidR="006E1392" w:rsidRPr="009F0CA2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  <w:r w:rsidR="00A85C18"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567A44CBE5E94908B3DE8FA8059075BB"/>
        </w:placeholder>
      </w:sdtPr>
      <w:sdtEndPr/>
      <w:sdtContent>
        <w:p w14:paraId="6B6A3D01" w14:textId="38F37E4B" w:rsidR="006E1392" w:rsidRPr="00D736DF" w:rsidRDefault="0045523D" w:rsidP="006E1392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По дисциплине Бекенд-разработка</w:t>
          </w:r>
        </w:p>
      </w:sdtContent>
    </w:sdt>
    <w:p w14:paraId="65B33F87" w14:textId="7E1E5352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D934BEF9A234C1CADF203967372569F"/>
          </w:placeholder>
        </w:sdtPr>
        <w:sdtEndPr/>
        <w:sdtContent>
          <w:r w:rsidR="00E328AC">
            <w:rPr>
              <w:rFonts w:ascii="Times New Roman" w:hAnsi="Times New Roman" w:cs="Times New Roman"/>
              <w:sz w:val="28"/>
              <w:szCs w:val="28"/>
            </w:rPr>
            <w:t>Каратецкая М.Ю.</w:t>
          </w:r>
        </w:sdtContent>
      </w:sdt>
    </w:p>
    <w:p w14:paraId="14B16DFE" w14:textId="644BE8FB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FC425CFD55A4FC2B6F5E71C34793B2C"/>
          </w:placeholder>
        </w:sdtPr>
        <w:sdtEndPr/>
        <w:sdtContent>
          <w:r w:rsidR="009F0CA2">
            <w:rPr>
              <w:rFonts w:ascii="Times New Roman" w:hAnsi="Times New Roman" w:cs="Times New Roman"/>
              <w:sz w:val="28"/>
              <w:szCs w:val="28"/>
            </w:rPr>
            <w:t>К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E328AC" w:rsidRPr="00E328AC">
            <w:rPr>
              <w:rFonts w:ascii="Times New Roman" w:hAnsi="Times New Roman" w:cs="Times New Roman"/>
              <w:sz w:val="28"/>
              <w:szCs w:val="28"/>
            </w:rPr>
            <w:t>3402</w:t>
          </w:r>
        </w:sdtContent>
      </w:sdt>
    </w:p>
    <w:p w14:paraId="75D56FEE" w14:textId="2687478E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5523D">
        <w:rPr>
          <w:rFonts w:ascii="Times New Roman" w:hAnsi="Times New Roman" w:cs="Times New Roman"/>
          <w:sz w:val="28"/>
          <w:szCs w:val="28"/>
        </w:rPr>
        <w:t>Добряков Д.И</w:t>
      </w:r>
      <w:r w:rsidR="00A85C18">
        <w:rPr>
          <w:rFonts w:ascii="Times New Roman" w:hAnsi="Times New Roman" w:cs="Times New Roman"/>
          <w:sz w:val="28"/>
          <w:szCs w:val="28"/>
        </w:rPr>
        <w:t>.</w:t>
      </w:r>
    </w:p>
    <w:p w14:paraId="1833E25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E03C9" w14:textId="77777777" w:rsidR="006E1392" w:rsidRPr="00D736DF" w:rsidRDefault="006E1392" w:rsidP="006E1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63FF0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A79B2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B5B35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6ED46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97B49" w14:textId="645C4467" w:rsidR="006E1392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911B6" w14:textId="50E95B57" w:rsidR="00A85C18" w:rsidRDefault="00A85C18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20BD9" w14:textId="77777777" w:rsidR="00A85C18" w:rsidRPr="00D736DF" w:rsidRDefault="00A85C18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B65BA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A71FB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362C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306546" w14:textId="04BC0A23" w:rsidR="006E1392" w:rsidRPr="00D736DF" w:rsidRDefault="0001226B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466F91628EA4866A20742853C740DD2"/>
          </w:placeholder>
        </w:sdtPr>
        <w:sdtEndPr/>
        <w:sdtContent>
          <w:r w:rsidR="006E1392" w:rsidRPr="0012641E">
            <w:rPr>
              <w:rFonts w:ascii="Times New Roman" w:hAnsi="Times New Roman" w:cs="Times New Roman"/>
              <w:sz w:val="28"/>
              <w:szCs w:val="28"/>
            </w:rPr>
            <w:t>202</w:t>
          </w:r>
          <w:r w:rsidR="00850DF3">
            <w:rPr>
              <w:rFonts w:ascii="Times New Roman" w:hAnsi="Times New Roman" w:cs="Times New Roman"/>
              <w:sz w:val="28"/>
              <w:szCs w:val="28"/>
            </w:rPr>
            <w:t>2</w:t>
          </w:r>
        </w:sdtContent>
      </w:sdt>
    </w:p>
    <w:p w14:paraId="1DA9FC48" w14:textId="77777777" w:rsidR="00A71023" w:rsidRPr="00D736DF" w:rsidRDefault="006E1392" w:rsidP="002D395C">
      <w:pPr>
        <w:pageBreakBefore/>
        <w:spacing w:after="0" w:line="36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410EB" w:rsidRPr="00D736DF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D40256F" w14:textId="624E59CA" w:rsidR="00825953" w:rsidRPr="0045523D" w:rsidRDefault="002D395C" w:rsidP="002D395C">
      <w:pPr>
        <w:pStyle w:val="Default"/>
        <w:spacing w:line="360" w:lineRule="auto"/>
        <w:ind w:left="142" w:firstLine="567"/>
        <w:rPr>
          <w:sz w:val="28"/>
        </w:rPr>
      </w:pPr>
      <w:r w:rsidRPr="00F7312C">
        <w:rPr>
          <w:sz w:val="28"/>
        </w:rPr>
        <w:t xml:space="preserve">Изучить </w:t>
      </w:r>
      <w:r w:rsidR="0045523D">
        <w:rPr>
          <w:sz w:val="28"/>
        </w:rPr>
        <w:t xml:space="preserve">работу </w:t>
      </w:r>
      <w:r w:rsidR="0045523D">
        <w:rPr>
          <w:sz w:val="28"/>
          <w:lang w:val="en-US"/>
        </w:rPr>
        <w:t>NodeJs</w:t>
      </w:r>
      <w:r w:rsidR="0045523D">
        <w:rPr>
          <w:sz w:val="28"/>
        </w:rPr>
        <w:t xml:space="preserve"> и </w:t>
      </w:r>
      <w:r w:rsidR="0045523D">
        <w:rPr>
          <w:sz w:val="28"/>
          <w:lang w:val="en-US"/>
        </w:rPr>
        <w:t>npm</w:t>
      </w:r>
      <w:r w:rsidR="0045523D" w:rsidRPr="0045523D">
        <w:rPr>
          <w:sz w:val="28"/>
        </w:rPr>
        <w:t>.</w:t>
      </w:r>
    </w:p>
    <w:p w14:paraId="5672C461" w14:textId="77777777" w:rsidR="00F7312C" w:rsidRPr="00D736DF" w:rsidRDefault="00F7312C" w:rsidP="002D395C">
      <w:pPr>
        <w:pStyle w:val="Default"/>
        <w:spacing w:line="360" w:lineRule="auto"/>
        <w:ind w:left="142" w:firstLine="567"/>
        <w:rPr>
          <w:sz w:val="28"/>
        </w:rPr>
      </w:pPr>
    </w:p>
    <w:p w14:paraId="40E8CD8B" w14:textId="77777777" w:rsidR="00825953" w:rsidRPr="00D736DF" w:rsidRDefault="000410EB" w:rsidP="002D395C">
      <w:pPr>
        <w:spacing w:after="0" w:line="36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1C7EC20" w14:textId="71787862" w:rsidR="00A1716B" w:rsidRPr="00476EF6" w:rsidRDefault="0045523D" w:rsidP="002D395C">
      <w:pPr>
        <w:pStyle w:val="ac"/>
        <w:numPr>
          <w:ilvl w:val="0"/>
          <w:numId w:val="3"/>
        </w:numPr>
        <w:tabs>
          <w:tab w:val="clear" w:pos="4110"/>
        </w:tabs>
        <w:spacing w:after="0"/>
      </w:pPr>
      <w:r>
        <w:t xml:space="preserve">Установка </w:t>
      </w:r>
      <w:r w:rsidR="00476EF6">
        <w:rPr>
          <w:lang w:val="en-US"/>
        </w:rPr>
        <w:t>npm</w:t>
      </w:r>
      <w:r w:rsidRPr="0045523D">
        <w:t xml:space="preserve"> </w:t>
      </w:r>
      <w:r>
        <w:t xml:space="preserve">и </w:t>
      </w:r>
      <w:r>
        <w:rPr>
          <w:lang w:val="en-US"/>
        </w:rPr>
        <w:t>node</w:t>
      </w:r>
      <w:r w:rsidRPr="0045523D">
        <w:t>.</w:t>
      </w:r>
      <w:r w:rsidR="00476EF6">
        <w:rPr>
          <w:lang w:val="en-US"/>
        </w:rPr>
        <w:t>j</w:t>
      </w:r>
      <w:r>
        <w:rPr>
          <w:lang w:val="en-US"/>
        </w:rPr>
        <w:t>s</w:t>
      </w:r>
    </w:p>
    <w:p w14:paraId="35AF29C2" w14:textId="6FAAEEC1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>
        <w:t>Проверка установки</w:t>
      </w:r>
    </w:p>
    <w:p w14:paraId="0B965428" w14:textId="1B921208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37597D">
        <w:drawing>
          <wp:inline distT="0" distB="0" distL="0" distR="0" wp14:anchorId="66006318" wp14:editId="37E67ACB">
            <wp:extent cx="5487166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B85" w14:textId="0191B775" w:rsidR="00476EF6" w:rsidRDefault="00476EF6" w:rsidP="00476EF6">
      <w:pPr>
        <w:pStyle w:val="ac"/>
        <w:numPr>
          <w:ilvl w:val="0"/>
          <w:numId w:val="3"/>
        </w:numPr>
        <w:tabs>
          <w:tab w:val="clear" w:pos="4110"/>
        </w:tabs>
        <w:spacing w:after="0"/>
      </w:pPr>
      <w:r>
        <w:t xml:space="preserve">Инициализация </w:t>
      </w:r>
      <w:r>
        <w:rPr>
          <w:lang w:val="en-US"/>
        </w:rPr>
        <w:t xml:space="preserve">npm </w:t>
      </w:r>
      <w:r>
        <w:t>пакета</w:t>
      </w:r>
    </w:p>
    <w:p w14:paraId="419E680D" w14:textId="77777777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37597D">
        <w:drawing>
          <wp:inline distT="0" distB="0" distL="0" distR="0" wp14:anchorId="4B710869" wp14:editId="4A5C7E0F">
            <wp:extent cx="5940425" cy="5189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EF6">
        <w:t xml:space="preserve"> </w:t>
      </w:r>
    </w:p>
    <w:p w14:paraId="479D5B92" w14:textId="67C4BA4D" w:rsidR="00476EF6" w:rsidRPr="00476EF6" w:rsidRDefault="00476EF6" w:rsidP="00476EF6">
      <w:pPr>
        <w:pStyle w:val="ac"/>
        <w:numPr>
          <w:ilvl w:val="0"/>
          <w:numId w:val="3"/>
        </w:numPr>
        <w:tabs>
          <w:tab w:val="clear" w:pos="4110"/>
        </w:tabs>
        <w:spacing w:after="0"/>
      </w:pPr>
      <w:r>
        <w:t xml:space="preserve">Установление </w:t>
      </w:r>
      <w:r>
        <w:rPr>
          <w:lang w:val="en-US"/>
        </w:rPr>
        <w:t>express</w:t>
      </w:r>
    </w:p>
    <w:p w14:paraId="695B4AD9" w14:textId="012BFEA8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37597D">
        <w:lastRenderedPageBreak/>
        <w:drawing>
          <wp:inline distT="0" distB="0" distL="0" distR="0" wp14:anchorId="08E90C01" wp14:editId="6F7E305E">
            <wp:extent cx="5039428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EFA" w14:textId="320F7713" w:rsidR="00476EF6" w:rsidRDefault="00476EF6" w:rsidP="00476EF6">
      <w:pPr>
        <w:pStyle w:val="ac"/>
        <w:numPr>
          <w:ilvl w:val="0"/>
          <w:numId w:val="3"/>
        </w:numPr>
        <w:tabs>
          <w:tab w:val="clear" w:pos="4110"/>
        </w:tabs>
        <w:spacing w:after="0"/>
      </w:pPr>
      <w:r>
        <w:t>О</w:t>
      </w:r>
      <w:r>
        <w:t xml:space="preserve">бновление/удаление </w:t>
      </w:r>
      <w:r>
        <w:rPr>
          <w:lang w:val="en-US"/>
        </w:rPr>
        <w:t>express</w:t>
      </w:r>
    </w:p>
    <w:p w14:paraId="532E418D" w14:textId="50CBF27C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37597D">
        <w:drawing>
          <wp:inline distT="0" distB="0" distL="0" distR="0" wp14:anchorId="7213BFDB" wp14:editId="7AB42CF7">
            <wp:extent cx="4429743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4BA" w14:textId="2C203C85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476EF6">
        <w:drawing>
          <wp:inline distT="0" distB="0" distL="0" distR="0" wp14:anchorId="6BBE8817" wp14:editId="0777C907">
            <wp:extent cx="4629796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D445" w14:textId="0295A123" w:rsidR="00476EF6" w:rsidRPr="00476EF6" w:rsidRDefault="00476EF6" w:rsidP="00476EF6">
      <w:pPr>
        <w:pStyle w:val="ac"/>
        <w:numPr>
          <w:ilvl w:val="0"/>
          <w:numId w:val="3"/>
        </w:numPr>
        <w:tabs>
          <w:tab w:val="clear" w:pos="4110"/>
        </w:tabs>
        <w:spacing w:after="0"/>
      </w:pPr>
      <w:r>
        <w:t xml:space="preserve">Написание кастомно команды для </w:t>
      </w:r>
      <w:r>
        <w:rPr>
          <w:lang w:val="en-US"/>
        </w:rPr>
        <w:t>npm</w:t>
      </w:r>
      <w:r>
        <w:t xml:space="preserve">, чтобы можнобыло удалить </w:t>
      </w:r>
      <w:r>
        <w:rPr>
          <w:lang w:val="en-US"/>
        </w:rPr>
        <w:t>express</w:t>
      </w:r>
      <w:r>
        <w:t xml:space="preserve"> при помощи</w:t>
      </w:r>
      <w:r w:rsidRPr="00476EF6">
        <w:t xml:space="preserve"> </w:t>
      </w:r>
      <w:r>
        <w:rPr>
          <w:lang w:val="en-US"/>
        </w:rPr>
        <w:t>npm</w:t>
      </w:r>
      <w:r w:rsidRPr="00476EF6">
        <w:t xml:space="preserve"> </w:t>
      </w:r>
      <w:r>
        <w:rPr>
          <w:lang w:val="en-US"/>
        </w:rPr>
        <w:t>run</w:t>
      </w:r>
      <w:r w:rsidRPr="00476EF6">
        <w:t xml:space="preserve"> </w:t>
      </w:r>
      <w:r>
        <w:rPr>
          <w:lang w:val="en-US"/>
        </w:rPr>
        <w:t>rme</w:t>
      </w:r>
    </w:p>
    <w:p w14:paraId="41536633" w14:textId="36D37445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>
        <w:t>В</w:t>
      </w:r>
      <w:r w:rsidRPr="00476EF6">
        <w:t xml:space="preserve"> </w:t>
      </w:r>
      <w:r>
        <w:rPr>
          <w:lang w:val="en-US"/>
        </w:rPr>
        <w:t>package</w:t>
      </w:r>
      <w:r w:rsidRPr="00476EF6">
        <w:t>.</w:t>
      </w:r>
      <w:r>
        <w:rPr>
          <w:lang w:val="en-US"/>
        </w:rPr>
        <w:t>json</w:t>
      </w:r>
      <w:r w:rsidRPr="00476EF6">
        <w:t xml:space="preserve"> </w:t>
      </w:r>
      <w:r>
        <w:t>в</w:t>
      </w:r>
      <w:r w:rsidRPr="00476EF6">
        <w:t xml:space="preserve"> </w:t>
      </w:r>
      <w:r>
        <w:rPr>
          <w:lang w:val="en-US"/>
        </w:rPr>
        <w:t>scripts</w:t>
      </w:r>
      <w:r w:rsidRPr="00476EF6">
        <w:t xml:space="preserve"> </w:t>
      </w:r>
      <w:r>
        <w:t>добавляем</w:t>
      </w:r>
      <w:r w:rsidRPr="00476EF6">
        <w:t xml:space="preserve"> </w:t>
      </w:r>
      <w:r>
        <w:t>строчку</w:t>
      </w:r>
      <w:r w:rsidRPr="00476EF6">
        <w:t xml:space="preserve"> “</w:t>
      </w:r>
      <w:r>
        <w:rPr>
          <w:lang w:val="en-US"/>
        </w:rPr>
        <w:t>rme</w:t>
      </w:r>
      <w:r w:rsidRPr="00476EF6">
        <w:t>”: “</w:t>
      </w:r>
      <w:r>
        <w:rPr>
          <w:lang w:val="en-US"/>
        </w:rPr>
        <w:t>npm</w:t>
      </w:r>
      <w:r w:rsidRPr="00476EF6">
        <w:t xml:space="preserve"> </w:t>
      </w:r>
      <w:r>
        <w:rPr>
          <w:lang w:val="en-US"/>
        </w:rPr>
        <w:t>unistall</w:t>
      </w:r>
      <w:r w:rsidRPr="00476EF6">
        <w:t xml:space="preserve"> </w:t>
      </w:r>
      <w:r>
        <w:rPr>
          <w:lang w:val="en-US"/>
        </w:rPr>
        <w:t>express</w:t>
      </w:r>
      <w:r w:rsidRPr="00476EF6">
        <w:t xml:space="preserve">”, </w:t>
      </w:r>
      <w:r>
        <w:t>которая будет удалять пакет</w:t>
      </w:r>
    </w:p>
    <w:p w14:paraId="69204C70" w14:textId="4B9D6B57" w:rsidR="00476EF6" w:rsidRDefault="00476EF6" w:rsidP="00476EF6">
      <w:pPr>
        <w:pStyle w:val="ac"/>
        <w:tabs>
          <w:tab w:val="clear" w:pos="4110"/>
        </w:tabs>
        <w:spacing w:after="0"/>
        <w:ind w:left="709" w:firstLine="0"/>
      </w:pPr>
      <w:r w:rsidRPr="00350D9F">
        <w:rPr>
          <w:lang w:val="en-US"/>
        </w:rPr>
        <w:lastRenderedPageBreak/>
        <w:drawing>
          <wp:inline distT="0" distB="0" distL="0" distR="0" wp14:anchorId="72E9C162" wp14:editId="0CACBD39">
            <wp:extent cx="5940425" cy="2567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854" w14:textId="7827DAA5" w:rsidR="00476EF6" w:rsidRDefault="00476EF6" w:rsidP="00476EF6">
      <w:pPr>
        <w:pStyle w:val="ac"/>
        <w:tabs>
          <w:tab w:val="clear" w:pos="4110"/>
        </w:tabs>
        <w:spacing w:after="0"/>
        <w:ind w:left="709" w:firstLine="0"/>
        <w:rPr>
          <w:lang w:val="en-US"/>
        </w:rPr>
      </w:pPr>
      <w:r>
        <w:t xml:space="preserve">Запускаем </w:t>
      </w:r>
      <w:r>
        <w:rPr>
          <w:lang w:val="en-US"/>
        </w:rPr>
        <w:t>npm run rme:</w:t>
      </w:r>
    </w:p>
    <w:p w14:paraId="2BFBE028" w14:textId="6AF9CA59" w:rsidR="00476EF6" w:rsidRDefault="00476EF6" w:rsidP="00476EF6">
      <w:pPr>
        <w:pStyle w:val="ac"/>
        <w:tabs>
          <w:tab w:val="clear" w:pos="4110"/>
        </w:tabs>
        <w:spacing w:after="0"/>
        <w:ind w:left="709" w:firstLine="0"/>
        <w:rPr>
          <w:lang w:val="en-US"/>
        </w:rPr>
      </w:pPr>
      <w:r w:rsidRPr="00350D9F">
        <w:rPr>
          <w:lang w:val="en-US"/>
        </w:rPr>
        <w:drawing>
          <wp:inline distT="0" distB="0" distL="0" distR="0" wp14:anchorId="348AF275" wp14:editId="518452A3">
            <wp:extent cx="4525006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476" w14:textId="43CA5652" w:rsidR="00476EF6" w:rsidRPr="00476EF6" w:rsidRDefault="00476EF6" w:rsidP="00476EF6">
      <w:pPr>
        <w:pStyle w:val="ac"/>
        <w:tabs>
          <w:tab w:val="clear" w:pos="4110"/>
        </w:tabs>
        <w:spacing w:after="0"/>
        <w:ind w:left="709" w:firstLine="0"/>
        <w:rPr>
          <w:b/>
          <w:bCs/>
        </w:rPr>
      </w:pPr>
      <w:r>
        <w:t>И пакет удален.</w:t>
      </w:r>
    </w:p>
    <w:p w14:paraId="401236FE" w14:textId="77777777" w:rsidR="00825953" w:rsidRPr="00D736DF" w:rsidRDefault="000410EB" w:rsidP="002D395C">
      <w:pPr>
        <w:spacing w:after="0" w:line="36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7241260" w14:textId="13E85BAE" w:rsidR="00825953" w:rsidRPr="00476EF6" w:rsidRDefault="0029667A" w:rsidP="002D395C">
      <w:pPr>
        <w:tabs>
          <w:tab w:val="left" w:pos="4095"/>
        </w:tabs>
        <w:spacing w:after="0" w:line="360" w:lineRule="auto"/>
        <w:ind w:left="142" w:firstLine="567"/>
        <w:rPr>
          <w:rFonts w:ascii="Times New Roman" w:hAnsi="Times New Roman" w:cs="Times New Roman"/>
          <w:sz w:val="28"/>
          <w:szCs w:val="24"/>
        </w:rPr>
      </w:pPr>
      <w:r w:rsidRPr="0029667A">
        <w:rPr>
          <w:rFonts w:ascii="Times New Roman" w:hAnsi="Times New Roman" w:cs="Times New Roman"/>
          <w:sz w:val="28"/>
          <w:szCs w:val="24"/>
        </w:rPr>
        <w:t xml:space="preserve">В ходе выполнения </w:t>
      </w:r>
      <w:r w:rsidR="00476EF6">
        <w:rPr>
          <w:rFonts w:ascii="Times New Roman" w:hAnsi="Times New Roman" w:cs="Times New Roman"/>
          <w:sz w:val="28"/>
          <w:szCs w:val="24"/>
        </w:rPr>
        <w:t xml:space="preserve">практической работы я ознакомилась с </w:t>
      </w:r>
      <w:r w:rsidR="00476EF6">
        <w:rPr>
          <w:rFonts w:ascii="Times New Roman" w:hAnsi="Times New Roman" w:cs="Times New Roman"/>
          <w:sz w:val="28"/>
          <w:szCs w:val="24"/>
          <w:lang w:val="en-US"/>
        </w:rPr>
        <w:t>nodejs</w:t>
      </w:r>
      <w:r w:rsidR="00476EF6">
        <w:rPr>
          <w:rFonts w:ascii="Times New Roman" w:hAnsi="Times New Roman" w:cs="Times New Roman"/>
          <w:sz w:val="28"/>
          <w:szCs w:val="24"/>
        </w:rPr>
        <w:t xml:space="preserve"> и </w:t>
      </w:r>
      <w:r w:rsidR="00476EF6">
        <w:rPr>
          <w:rFonts w:ascii="Times New Roman" w:hAnsi="Times New Roman" w:cs="Times New Roman"/>
          <w:sz w:val="28"/>
          <w:szCs w:val="24"/>
          <w:lang w:val="en-US"/>
        </w:rPr>
        <w:t>npm</w:t>
      </w:r>
      <w:r w:rsidR="00476EF6" w:rsidRPr="00476EF6">
        <w:rPr>
          <w:rFonts w:ascii="Times New Roman" w:hAnsi="Times New Roman" w:cs="Times New Roman"/>
          <w:sz w:val="28"/>
          <w:szCs w:val="24"/>
        </w:rPr>
        <w:t>.</w:t>
      </w:r>
    </w:p>
    <w:sectPr w:rsidR="00825953" w:rsidRPr="00476EF6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BD21" w14:textId="77777777" w:rsidR="0001226B" w:rsidRDefault="0001226B" w:rsidP="00186C2F">
      <w:pPr>
        <w:spacing w:after="0" w:line="240" w:lineRule="auto"/>
      </w:pPr>
      <w:r>
        <w:separator/>
      </w:r>
    </w:p>
  </w:endnote>
  <w:endnote w:type="continuationSeparator" w:id="0">
    <w:p w14:paraId="0B194DE3" w14:textId="77777777" w:rsidR="0001226B" w:rsidRDefault="0001226B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7A735" w14:textId="77777777" w:rsidR="0001226B" w:rsidRDefault="0001226B" w:rsidP="00186C2F">
      <w:pPr>
        <w:spacing w:after="0" w:line="240" w:lineRule="auto"/>
      </w:pPr>
      <w:r>
        <w:separator/>
      </w:r>
    </w:p>
  </w:footnote>
  <w:footnote w:type="continuationSeparator" w:id="0">
    <w:p w14:paraId="6D8F2519" w14:textId="77777777" w:rsidR="0001226B" w:rsidRDefault="0001226B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E2C"/>
    <w:multiLevelType w:val="hybridMultilevel"/>
    <w:tmpl w:val="EA126120"/>
    <w:lvl w:ilvl="0" w:tplc="EB8C1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71AD4"/>
    <w:multiLevelType w:val="hybridMultilevel"/>
    <w:tmpl w:val="1C56955C"/>
    <w:lvl w:ilvl="0" w:tplc="542C7C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52729FE"/>
    <w:multiLevelType w:val="hybridMultilevel"/>
    <w:tmpl w:val="D2FCC06E"/>
    <w:lvl w:ilvl="0" w:tplc="D7F0A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8"/>
    <w:rsid w:val="0001226B"/>
    <w:rsid w:val="000410EB"/>
    <w:rsid w:val="000E3AC0"/>
    <w:rsid w:val="0010500D"/>
    <w:rsid w:val="001813EF"/>
    <w:rsid w:val="001820EC"/>
    <w:rsid w:val="00186C2F"/>
    <w:rsid w:val="001A15CF"/>
    <w:rsid w:val="001B5B56"/>
    <w:rsid w:val="00227E46"/>
    <w:rsid w:val="0029667A"/>
    <w:rsid w:val="002D395C"/>
    <w:rsid w:val="002F5AB1"/>
    <w:rsid w:val="002F714C"/>
    <w:rsid w:val="00354B37"/>
    <w:rsid w:val="00391831"/>
    <w:rsid w:val="00397297"/>
    <w:rsid w:val="003E4368"/>
    <w:rsid w:val="003F0337"/>
    <w:rsid w:val="004063C7"/>
    <w:rsid w:val="00430679"/>
    <w:rsid w:val="0045523D"/>
    <w:rsid w:val="00476EF6"/>
    <w:rsid w:val="004A0151"/>
    <w:rsid w:val="004B478C"/>
    <w:rsid w:val="005815F3"/>
    <w:rsid w:val="005C1E15"/>
    <w:rsid w:val="005C6F0F"/>
    <w:rsid w:val="00600F17"/>
    <w:rsid w:val="00602AB8"/>
    <w:rsid w:val="00612AFC"/>
    <w:rsid w:val="00612C07"/>
    <w:rsid w:val="0064318E"/>
    <w:rsid w:val="006D4B45"/>
    <w:rsid w:val="006E1392"/>
    <w:rsid w:val="007078A1"/>
    <w:rsid w:val="00713473"/>
    <w:rsid w:val="00814F88"/>
    <w:rsid w:val="00825953"/>
    <w:rsid w:val="00850DF3"/>
    <w:rsid w:val="00872FCC"/>
    <w:rsid w:val="008747F6"/>
    <w:rsid w:val="008952F6"/>
    <w:rsid w:val="00897D41"/>
    <w:rsid w:val="009B4D9E"/>
    <w:rsid w:val="009F0CA2"/>
    <w:rsid w:val="00A1716B"/>
    <w:rsid w:val="00A71023"/>
    <w:rsid w:val="00A8270D"/>
    <w:rsid w:val="00A85C18"/>
    <w:rsid w:val="00B01898"/>
    <w:rsid w:val="00B238E4"/>
    <w:rsid w:val="00B5034C"/>
    <w:rsid w:val="00B513DB"/>
    <w:rsid w:val="00B51A5B"/>
    <w:rsid w:val="00B769D9"/>
    <w:rsid w:val="00B77FB6"/>
    <w:rsid w:val="00B847E6"/>
    <w:rsid w:val="00BC215E"/>
    <w:rsid w:val="00BC47E2"/>
    <w:rsid w:val="00C25462"/>
    <w:rsid w:val="00C96B31"/>
    <w:rsid w:val="00CA5B65"/>
    <w:rsid w:val="00CB3561"/>
    <w:rsid w:val="00CE497C"/>
    <w:rsid w:val="00D736DF"/>
    <w:rsid w:val="00D86508"/>
    <w:rsid w:val="00D95D7F"/>
    <w:rsid w:val="00E328AC"/>
    <w:rsid w:val="00E42786"/>
    <w:rsid w:val="00F37F19"/>
    <w:rsid w:val="00F7312C"/>
    <w:rsid w:val="00F9320F"/>
    <w:rsid w:val="00FB5806"/>
    <w:rsid w:val="00FE4AD4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5CBF"/>
  <w15:docId w15:val="{D24894D8-6433-48B9-9AC3-9EF21A28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customStyle="1" w:styleId="aa">
    <w:name w:val="Отчет_подпись"/>
    <w:basedOn w:val="ab"/>
    <w:qFormat/>
    <w:rsid w:val="000E3AC0"/>
    <w:pPr>
      <w:ind w:firstLine="709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612AF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Отчет_текст"/>
    <w:basedOn w:val="a"/>
    <w:link w:val="ad"/>
    <w:qFormat/>
    <w:rsid w:val="004063C7"/>
    <w:pPr>
      <w:tabs>
        <w:tab w:val="left" w:pos="4110"/>
      </w:tabs>
      <w:spacing w:after="600" w:line="360" w:lineRule="auto"/>
      <w:ind w:firstLine="851"/>
      <w:jc w:val="both"/>
    </w:pPr>
    <w:rPr>
      <w:rFonts w:ascii="Times New Roman" w:hAnsi="Times New Roman" w:cs="Times New Roman"/>
      <w:noProof/>
      <w:sz w:val="28"/>
      <w:szCs w:val="24"/>
    </w:rPr>
  </w:style>
  <w:style w:type="character" w:customStyle="1" w:styleId="ad">
    <w:name w:val="Отчет_текст Знак"/>
    <w:basedOn w:val="a0"/>
    <w:link w:val="ac"/>
    <w:rsid w:val="004063C7"/>
    <w:rPr>
      <w:rFonts w:ascii="Times New Roman" w:hAnsi="Times New Roman" w:cs="Times New Roman"/>
      <w:noProof/>
      <w:sz w:val="28"/>
      <w:szCs w:val="24"/>
    </w:rPr>
  </w:style>
  <w:style w:type="paragraph" w:customStyle="1" w:styleId="ae">
    <w:name w:val="Картинки"/>
    <w:basedOn w:val="a"/>
    <w:link w:val="af"/>
    <w:qFormat/>
    <w:rsid w:val="00B5034C"/>
    <w:pPr>
      <w:tabs>
        <w:tab w:val="left" w:pos="4110"/>
      </w:tabs>
      <w:spacing w:after="600" w:line="240" w:lineRule="auto"/>
      <w:ind w:firstLine="567"/>
      <w:jc w:val="center"/>
    </w:pPr>
    <w:rPr>
      <w:rFonts w:ascii="Times New Roman" w:hAnsi="Times New Roman"/>
      <w:noProof/>
      <w:sz w:val="28"/>
    </w:rPr>
  </w:style>
  <w:style w:type="character" w:customStyle="1" w:styleId="af">
    <w:name w:val="Картинки Знак"/>
    <w:basedOn w:val="a0"/>
    <w:link w:val="ae"/>
    <w:rsid w:val="00B5034C"/>
    <w:rPr>
      <w:rFonts w:ascii="Times New Roman" w:hAnsi="Times New Roman"/>
      <w:noProof/>
      <w:sz w:val="28"/>
    </w:rPr>
  </w:style>
  <w:style w:type="paragraph" w:customStyle="1" w:styleId="af0">
    <w:name w:val="Табличка"/>
    <w:basedOn w:val="ab"/>
    <w:qFormat/>
    <w:rsid w:val="00BC215E"/>
    <w:pPr>
      <w:spacing w:after="0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  <w:style w:type="paragraph" w:customStyle="1" w:styleId="Default">
    <w:name w:val="Default"/>
    <w:rsid w:val="00F731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A1716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1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ir\Desktop\&#1080;&#1090;&#1084;&#1086;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260C2723C74518AFABF743BA062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2F7E8-DDD2-406A-8CA2-84FAF672C2DF}"/>
      </w:docPartPr>
      <w:docPartBody>
        <w:p w:rsidR="006A60B1" w:rsidRDefault="00644E7D">
          <w:pPr>
            <w:pStyle w:val="BB260C2723C74518AFABF743BA0625A5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567A44CBE5E94908B3DE8FA805907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4BD86-E734-4B32-803C-E1D75AF02F7D}"/>
      </w:docPartPr>
      <w:docPartBody>
        <w:p w:rsidR="006A60B1" w:rsidRDefault="00644E7D">
          <w:pPr>
            <w:pStyle w:val="567A44CBE5E94908B3DE8FA8059075BB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D934BEF9A234C1CADF20396737256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6A756-F873-46EB-8525-7935E652793A}"/>
      </w:docPartPr>
      <w:docPartBody>
        <w:p w:rsidR="006A60B1" w:rsidRDefault="00644E7D">
          <w:pPr>
            <w:pStyle w:val="2D934BEF9A234C1CADF203967372569F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9FC425CFD55A4FC2B6F5E71C3479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E14AB-CAE7-42DB-BAC9-E8C1D3BA1D7F}"/>
      </w:docPartPr>
      <w:docPartBody>
        <w:p w:rsidR="006A60B1" w:rsidRDefault="00644E7D">
          <w:pPr>
            <w:pStyle w:val="9FC425CFD55A4FC2B6F5E71C34793B2C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466F91628EA4866A20742853C740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C0CBF-D10A-478B-BEBB-BBE6454CBE37}"/>
      </w:docPartPr>
      <w:docPartBody>
        <w:p w:rsidR="006A60B1" w:rsidRDefault="00644E7D">
          <w:pPr>
            <w:pStyle w:val="D466F91628EA4866A20742853C740DD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7D"/>
    <w:rsid w:val="0006055E"/>
    <w:rsid w:val="000C53CB"/>
    <w:rsid w:val="00644E7D"/>
    <w:rsid w:val="006A60B1"/>
    <w:rsid w:val="0086672D"/>
    <w:rsid w:val="00A07811"/>
    <w:rsid w:val="00AC42E0"/>
    <w:rsid w:val="00B67BB6"/>
    <w:rsid w:val="00CC4411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260C2723C74518AFABF743BA0625A5">
    <w:name w:val="BB260C2723C74518AFABF743BA0625A5"/>
  </w:style>
  <w:style w:type="paragraph" w:customStyle="1" w:styleId="567A44CBE5E94908B3DE8FA8059075BB">
    <w:name w:val="567A44CBE5E94908B3DE8FA8059075BB"/>
  </w:style>
  <w:style w:type="paragraph" w:customStyle="1" w:styleId="2D934BEF9A234C1CADF203967372569F">
    <w:name w:val="2D934BEF9A234C1CADF203967372569F"/>
  </w:style>
  <w:style w:type="paragraph" w:customStyle="1" w:styleId="9FC425CFD55A4FC2B6F5E71C34793B2C">
    <w:name w:val="9FC425CFD55A4FC2B6F5E71C34793B2C"/>
  </w:style>
  <w:style w:type="paragraph" w:customStyle="1" w:styleId="D466F91628EA4866A20742853C740DD2">
    <w:name w:val="D466F91628EA4866A20742853C740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45F1-75B3-476A-8FC6-684465A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394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Труфанов</dc:creator>
  <cp:lastModifiedBy>Professional</cp:lastModifiedBy>
  <cp:revision>19</cp:revision>
  <dcterms:created xsi:type="dcterms:W3CDTF">2021-02-20T15:36:00Z</dcterms:created>
  <dcterms:modified xsi:type="dcterms:W3CDTF">2022-03-10T19:26:00Z</dcterms:modified>
</cp:coreProperties>
</file>